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E00AA" w:rsidTr="004E00AA">
        <w:tc>
          <w:tcPr>
            <w:tcW w:w="9345" w:type="dxa"/>
            <w:gridSpan w:val="2"/>
          </w:tcPr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E00AA" w:rsidTr="004E00AA">
        <w:trPr>
          <w:trHeight w:val="3725"/>
        </w:trPr>
        <w:tc>
          <w:tcPr>
            <w:tcW w:w="9345" w:type="dxa"/>
            <w:gridSpan w:val="2"/>
          </w:tcPr>
          <w:p w:rsidR="004E00AA" w:rsidRDefault="004E00AA" w:rsidP="004E00AA">
            <w:pPr>
              <w:pStyle w:val="a5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E00AA" w:rsidTr="00926B45">
        <w:trPr>
          <w:trHeight w:val="3583"/>
        </w:trPr>
        <w:tc>
          <w:tcPr>
            <w:tcW w:w="9345" w:type="dxa"/>
            <w:gridSpan w:val="2"/>
          </w:tcPr>
          <w:p w:rsidR="004E00AA" w:rsidRPr="004A0638" w:rsidRDefault="005F50D3" w:rsidP="004E00AA">
            <w:pPr>
              <w:ind w:firstLine="0"/>
              <w:jc w:val="center"/>
            </w:pPr>
            <w:r>
              <w:t>Отчёт</w:t>
            </w:r>
            <w:r w:rsidR="002B3B98">
              <w:t xml:space="preserve"> по </w:t>
            </w:r>
            <w:r w:rsidR="00863969">
              <w:t>лабораторной работе</w:t>
            </w:r>
            <w:r w:rsidR="004A0638" w:rsidRPr="004A0638">
              <w:t xml:space="preserve"> </w:t>
            </w:r>
            <w:r w:rsidR="004A0638">
              <w:t>№1</w:t>
            </w:r>
          </w:p>
          <w:p w:rsidR="00BD2847" w:rsidRDefault="005A0176" w:rsidP="00863969">
            <w:pPr>
              <w:ind w:firstLine="0"/>
              <w:jc w:val="center"/>
            </w:pPr>
            <w:r>
              <w:t>дисциплины</w:t>
            </w:r>
            <w:r w:rsidR="002B3B98">
              <w:t xml:space="preserve"> «</w:t>
            </w:r>
            <w:r w:rsidR="004A0638">
              <w:t>Конструирование ПО</w:t>
            </w:r>
            <w:r w:rsidR="00863969">
              <w:t>»</w:t>
            </w:r>
          </w:p>
        </w:tc>
      </w:tr>
      <w:tr w:rsidR="004E00AA" w:rsidTr="004E00AA">
        <w:tc>
          <w:tcPr>
            <w:tcW w:w="4673" w:type="dxa"/>
          </w:tcPr>
          <w:p w:rsidR="004E00AA" w:rsidRDefault="004E00AA">
            <w:pPr>
              <w:ind w:firstLine="0"/>
            </w:pPr>
            <w:r>
              <w:t>Выполнил:</w:t>
            </w:r>
          </w:p>
          <w:p w:rsidR="004E00AA" w:rsidRDefault="004E00AA" w:rsidP="005F50D3">
            <w:pPr>
              <w:ind w:firstLine="0"/>
            </w:pPr>
            <w:r>
              <w:t>Студент группы</w:t>
            </w:r>
            <w:r w:rsidR="005A0176">
              <w:t xml:space="preserve"> Б0</w:t>
            </w:r>
            <w:r w:rsidR="005F50D3">
              <w:rPr>
                <w:lang w:val="en-US"/>
              </w:rPr>
              <w:t>8</w:t>
            </w:r>
            <w:r w:rsidR="005A0176">
              <w:t>-191-2</w:t>
            </w:r>
          </w:p>
        </w:tc>
        <w:tc>
          <w:tcPr>
            <w:tcW w:w="4672" w:type="dxa"/>
          </w:tcPr>
          <w:p w:rsidR="004E00AA" w:rsidRDefault="004E00AA" w:rsidP="004E00AA">
            <w:pPr>
              <w:ind w:firstLine="0"/>
              <w:jc w:val="right"/>
            </w:pPr>
          </w:p>
          <w:p w:rsidR="004E00AA" w:rsidRDefault="004E00AA" w:rsidP="004E00AA">
            <w:pPr>
              <w:ind w:firstLine="0"/>
              <w:jc w:val="right"/>
            </w:pPr>
            <w:r>
              <w:t>Л. В. Димов</w:t>
            </w:r>
          </w:p>
        </w:tc>
      </w:tr>
      <w:tr w:rsidR="004E00AA" w:rsidTr="00926B45">
        <w:trPr>
          <w:trHeight w:val="2988"/>
        </w:trPr>
        <w:tc>
          <w:tcPr>
            <w:tcW w:w="4673" w:type="dxa"/>
          </w:tcPr>
          <w:p w:rsidR="004E00AA" w:rsidRDefault="004E00AA" w:rsidP="004A0638">
            <w:pPr>
              <w:ind w:firstLine="0"/>
            </w:pPr>
          </w:p>
        </w:tc>
        <w:tc>
          <w:tcPr>
            <w:tcW w:w="4672" w:type="dxa"/>
          </w:tcPr>
          <w:p w:rsidR="004E00AA" w:rsidRDefault="004E00AA" w:rsidP="004E00AA">
            <w:pPr>
              <w:ind w:firstLine="0"/>
              <w:jc w:val="right"/>
            </w:pPr>
          </w:p>
        </w:tc>
      </w:tr>
      <w:tr w:rsidR="004E00AA" w:rsidTr="004E00AA">
        <w:tc>
          <w:tcPr>
            <w:tcW w:w="9345" w:type="dxa"/>
            <w:gridSpan w:val="2"/>
          </w:tcPr>
          <w:p w:rsidR="004E00AA" w:rsidRPr="005F50D3" w:rsidRDefault="004E00AA" w:rsidP="005F50D3">
            <w:pPr>
              <w:ind w:firstLine="0"/>
              <w:jc w:val="center"/>
              <w:rPr>
                <w:lang w:val="en-US"/>
              </w:rPr>
            </w:pPr>
            <w:r>
              <w:t>Ижевск 201</w:t>
            </w:r>
            <w:r w:rsidR="005F50D3">
              <w:rPr>
                <w:lang w:val="en-US"/>
              </w:rPr>
              <w:t>6</w:t>
            </w:r>
          </w:p>
        </w:tc>
      </w:tr>
    </w:tbl>
    <w:p w:rsidR="004C4266" w:rsidRPr="004C4266" w:rsidRDefault="004C4266" w:rsidP="004C4266">
      <w:pPr>
        <w:pStyle w:val="1"/>
        <w:rPr>
          <w:rFonts w:eastAsia="Times New Roman"/>
          <w:lang w:eastAsia="ru-RU"/>
        </w:rPr>
      </w:pPr>
      <w:r w:rsidRPr="004C4266">
        <w:rPr>
          <w:rFonts w:eastAsia="Times New Roman"/>
          <w:lang w:eastAsia="ru-RU"/>
        </w:rPr>
        <w:lastRenderedPageBreak/>
        <w:t>ТРЕБОВАНИЯ К МОБИЛЬНОМУ ПРИЛОЖЕНИЮ</w:t>
      </w:r>
    </w:p>
    <w:p w:rsidR="004C4266" w:rsidRPr="004C4266" w:rsidRDefault="004C4266" w:rsidP="004C4266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9F161D" w:rsidRPr="009F161D" w:rsidRDefault="009F161D" w:rsidP="004C4266">
      <w:pPr>
        <w:rPr>
          <w:iCs/>
          <w:lang w:val="en-US" w:eastAsia="ru-RU"/>
        </w:rPr>
      </w:pPr>
      <w:r>
        <w:rPr>
          <w:i/>
          <w:iCs/>
          <w:lang w:eastAsia="ru-RU"/>
        </w:rPr>
        <w:t xml:space="preserve">Сообщество – </w:t>
      </w:r>
      <w:r>
        <w:rPr>
          <w:iCs/>
          <w:lang w:eastAsia="ru-RU"/>
        </w:rPr>
        <w:t xml:space="preserve">группа людей </w:t>
      </w:r>
      <w:r>
        <w:rPr>
          <w:iCs/>
          <w:lang w:val="en-US" w:eastAsia="ru-RU"/>
        </w:rPr>
        <w:t>&lt;…&gt;</w:t>
      </w:r>
    </w:p>
    <w:p w:rsidR="004C4266" w:rsidRPr="004C4266" w:rsidRDefault="004C4266" w:rsidP="004C4266">
      <w:pPr>
        <w:rPr>
          <w:lang w:eastAsia="ru-RU"/>
        </w:rPr>
      </w:pPr>
      <w:r w:rsidRPr="004C4266">
        <w:rPr>
          <w:i/>
          <w:iCs/>
          <w:lang w:eastAsia="ru-RU"/>
        </w:rPr>
        <w:t>Пользователь состоит в сообществе</w:t>
      </w:r>
      <w:r w:rsidRPr="004C4266">
        <w:rPr>
          <w:lang w:eastAsia="ru-RU"/>
        </w:rPr>
        <w:t>, если он является либо участником, либо организатором.</w:t>
      </w:r>
    </w:p>
    <w:p w:rsidR="004C4266" w:rsidRPr="004C4266" w:rsidRDefault="004C4266" w:rsidP="004C4266">
      <w:pPr>
        <w:rPr>
          <w:lang w:eastAsia="ru-RU"/>
        </w:rPr>
      </w:pPr>
      <w:r w:rsidRPr="004C4266">
        <w:rPr>
          <w:i/>
          <w:iCs/>
          <w:lang w:eastAsia="ru-RU"/>
        </w:rPr>
        <w:t>Участник сообщества</w:t>
      </w:r>
      <w:r w:rsidRPr="004C4266">
        <w:rPr>
          <w:lang w:eastAsia="ru-RU"/>
        </w:rPr>
        <w:t xml:space="preserve"> – авторизованный пользователь, который состоит в сообществе.</w:t>
      </w:r>
    </w:p>
    <w:p w:rsidR="004C4266" w:rsidRPr="004C4266" w:rsidRDefault="004C4266" w:rsidP="004C4266">
      <w:pPr>
        <w:rPr>
          <w:lang w:eastAsia="ru-RU"/>
        </w:rPr>
      </w:pPr>
      <w:r w:rsidRPr="004C4266">
        <w:rPr>
          <w:i/>
          <w:iCs/>
          <w:lang w:eastAsia="ru-RU"/>
        </w:rPr>
        <w:t>Участник события</w:t>
      </w:r>
      <w:r w:rsidRPr="004C4266">
        <w:rPr>
          <w:lang w:eastAsia="ru-RU"/>
        </w:rPr>
        <w:t xml:space="preserve"> – авторизованный пользователь, который добавлен на событие.</w:t>
      </w:r>
    </w:p>
    <w:p w:rsidR="004C4266" w:rsidRPr="004C4266" w:rsidRDefault="004C4266" w:rsidP="004C4266">
      <w:pPr>
        <w:rPr>
          <w:lang w:eastAsia="ru-RU"/>
        </w:rPr>
      </w:pPr>
      <w:r w:rsidRPr="004C4266">
        <w:rPr>
          <w:lang w:eastAsia="ru-RU"/>
        </w:rPr>
        <w:t xml:space="preserve">Далее </w:t>
      </w:r>
      <w:r w:rsidRPr="004C4266">
        <w:rPr>
          <w:i/>
          <w:iCs/>
          <w:lang w:eastAsia="ru-RU"/>
        </w:rPr>
        <w:t xml:space="preserve">пользователь </w:t>
      </w:r>
      <w:r w:rsidR="008870DA">
        <w:rPr>
          <w:i/>
          <w:iCs/>
          <w:lang w:eastAsia="ru-RU"/>
        </w:rPr>
        <w:t>–</w:t>
      </w:r>
      <w:r w:rsidRPr="004C4266">
        <w:rPr>
          <w:i/>
          <w:iCs/>
          <w:lang w:eastAsia="ru-RU"/>
        </w:rPr>
        <w:t xml:space="preserve"> авторизованный пользователь</w:t>
      </w:r>
      <w:r w:rsidRPr="004C4266">
        <w:rPr>
          <w:lang w:eastAsia="ru-RU"/>
        </w:rPr>
        <w:t xml:space="preserve">, только если явно </w:t>
      </w:r>
      <w:r w:rsidR="008870DA" w:rsidRPr="004C4266">
        <w:rPr>
          <w:lang w:eastAsia="ru-RU"/>
        </w:rPr>
        <w:t>не</w:t>
      </w:r>
      <w:r w:rsidR="008870DA" w:rsidRPr="008870DA">
        <w:rPr>
          <w:lang w:eastAsia="ru-RU"/>
        </w:rPr>
        <w:t xml:space="preserve"> </w:t>
      </w:r>
      <w:r w:rsidR="008870DA" w:rsidRPr="004C4266">
        <w:rPr>
          <w:lang w:eastAsia="ru-RU"/>
        </w:rPr>
        <w:t>указано</w:t>
      </w:r>
      <w:r w:rsidR="008870DA" w:rsidRPr="008870DA">
        <w:rPr>
          <w:lang w:eastAsia="ru-RU"/>
        </w:rPr>
        <w:t>,</w:t>
      </w:r>
      <w:r w:rsidRPr="004C4266">
        <w:rPr>
          <w:lang w:eastAsia="ru-RU"/>
        </w:rPr>
        <w:t xml:space="preserve"> какой пользователь имеется в виду.</w:t>
      </w:r>
    </w:p>
    <w:p w:rsidR="004C4266" w:rsidRPr="004C4266" w:rsidRDefault="004C4266" w:rsidP="004C4266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4C4266" w:rsidRPr="004C4266" w:rsidRDefault="004C4266" w:rsidP="004C4266">
      <w:pPr>
        <w:pStyle w:val="ac"/>
        <w:numPr>
          <w:ilvl w:val="1"/>
          <w:numId w:val="14"/>
        </w:numPr>
        <w:rPr>
          <w:lang w:eastAsia="ru-RU"/>
        </w:rPr>
      </w:pPr>
      <w:r w:rsidRPr="004C4266">
        <w:rPr>
          <w:lang w:eastAsia="ru-RU"/>
        </w:rPr>
        <w:t>Требования к сущностям</w:t>
      </w:r>
    </w:p>
    <w:p w:rsidR="004C4266" w:rsidRPr="004C4266" w:rsidRDefault="004C4266" w:rsidP="004C4266">
      <w:pPr>
        <w:pStyle w:val="ac"/>
        <w:numPr>
          <w:ilvl w:val="1"/>
          <w:numId w:val="19"/>
        </w:numPr>
        <w:rPr>
          <w:lang w:eastAsia="ru-RU"/>
        </w:rPr>
      </w:pPr>
      <w:r w:rsidRPr="004C4266">
        <w:rPr>
          <w:lang w:eastAsia="ru-RU"/>
        </w:rPr>
        <w:t xml:space="preserve">Сообщество </w:t>
      </w:r>
    </w:p>
    <w:p w:rsidR="004C4266" w:rsidRPr="004C4266" w:rsidRDefault="004C4266" w:rsidP="004C4266">
      <w:pPr>
        <w:pStyle w:val="ac"/>
        <w:numPr>
          <w:ilvl w:val="2"/>
          <w:numId w:val="19"/>
        </w:numPr>
        <w:rPr>
          <w:lang w:eastAsia="ru-RU"/>
        </w:rPr>
      </w:pPr>
      <w:r w:rsidRPr="004C4266">
        <w:rPr>
          <w:lang w:eastAsia="ru-RU"/>
        </w:rPr>
        <w:t>Содержит название, одну картинку, описание, дату создания.</w:t>
      </w:r>
    </w:p>
    <w:p w:rsidR="004C4266" w:rsidRPr="004C4266" w:rsidRDefault="004C4266" w:rsidP="004C4266">
      <w:pPr>
        <w:pStyle w:val="ac"/>
        <w:numPr>
          <w:ilvl w:val="2"/>
          <w:numId w:val="19"/>
        </w:numPr>
        <w:rPr>
          <w:lang w:eastAsia="ru-RU"/>
        </w:rPr>
      </w:pPr>
      <w:r w:rsidRPr="004C4266">
        <w:rPr>
          <w:lang w:eastAsia="ru-RU"/>
        </w:rPr>
        <w:t>Содержит списки: организаторы, участники, события, темы (тематики).</w:t>
      </w:r>
    </w:p>
    <w:p w:rsidR="004C4266" w:rsidRPr="004C4266" w:rsidRDefault="004C4266" w:rsidP="004C4266">
      <w:pPr>
        <w:pStyle w:val="ac"/>
        <w:numPr>
          <w:ilvl w:val="1"/>
          <w:numId w:val="19"/>
        </w:numPr>
        <w:rPr>
          <w:lang w:eastAsia="ru-RU"/>
        </w:rPr>
      </w:pPr>
      <w:r w:rsidRPr="004C4266">
        <w:rPr>
          <w:lang w:eastAsia="ru-RU"/>
        </w:rPr>
        <w:t>Событие</w:t>
      </w:r>
    </w:p>
    <w:p w:rsidR="004C4266" w:rsidRPr="004C4266" w:rsidRDefault="004C4266" w:rsidP="004C4266">
      <w:pPr>
        <w:pStyle w:val="ac"/>
        <w:numPr>
          <w:ilvl w:val="2"/>
          <w:numId w:val="19"/>
        </w:numPr>
        <w:rPr>
          <w:lang w:eastAsia="ru-RU"/>
        </w:rPr>
      </w:pPr>
      <w:r w:rsidRPr="004C4266">
        <w:rPr>
          <w:lang w:eastAsia="ru-RU"/>
        </w:rPr>
        <w:t>Содержит название, описание, время начала, время конца, дата создания, место проведения.</w:t>
      </w:r>
    </w:p>
    <w:p w:rsidR="004C4266" w:rsidRPr="004C4266" w:rsidRDefault="004C4266" w:rsidP="004C4266">
      <w:pPr>
        <w:pStyle w:val="ac"/>
        <w:numPr>
          <w:ilvl w:val="2"/>
          <w:numId w:val="19"/>
        </w:numPr>
        <w:rPr>
          <w:lang w:eastAsia="ru-RU"/>
        </w:rPr>
      </w:pPr>
      <w:r w:rsidRPr="004C4266">
        <w:rPr>
          <w:lang w:eastAsia="ru-RU"/>
        </w:rPr>
        <w:t>Содержит списки: участники, комментарии.</w:t>
      </w:r>
    </w:p>
    <w:p w:rsidR="004C4266" w:rsidRPr="004C4266" w:rsidRDefault="004C4266" w:rsidP="004C4266">
      <w:pPr>
        <w:pStyle w:val="ac"/>
        <w:numPr>
          <w:ilvl w:val="1"/>
          <w:numId w:val="19"/>
        </w:numPr>
        <w:rPr>
          <w:lang w:eastAsia="ru-RU"/>
        </w:rPr>
      </w:pPr>
      <w:r w:rsidRPr="004C4266">
        <w:rPr>
          <w:lang w:eastAsia="ru-RU"/>
        </w:rPr>
        <w:t>Пользователь</w:t>
      </w:r>
    </w:p>
    <w:p w:rsidR="004C4266" w:rsidRPr="004C4266" w:rsidRDefault="004C4266" w:rsidP="004C4266">
      <w:pPr>
        <w:pStyle w:val="ac"/>
        <w:numPr>
          <w:ilvl w:val="2"/>
          <w:numId w:val="19"/>
        </w:numPr>
        <w:rPr>
          <w:lang w:eastAsia="ru-RU"/>
        </w:rPr>
      </w:pPr>
      <w:r w:rsidRPr="004C4266">
        <w:rPr>
          <w:lang w:eastAsia="ru-RU"/>
        </w:rPr>
        <w:t>Содержит имя, фамилию, логин, пароль, фотографию, дату регистрации.</w:t>
      </w:r>
    </w:p>
    <w:p w:rsidR="004C4266" w:rsidRPr="004C4266" w:rsidRDefault="004C4266" w:rsidP="004C4266">
      <w:pPr>
        <w:pStyle w:val="ac"/>
        <w:numPr>
          <w:ilvl w:val="2"/>
          <w:numId w:val="19"/>
        </w:numPr>
        <w:rPr>
          <w:lang w:eastAsia="ru-RU"/>
        </w:rPr>
      </w:pPr>
      <w:r w:rsidRPr="004C4266">
        <w:rPr>
          <w:lang w:eastAsia="ru-RU"/>
        </w:rPr>
        <w:t>Содержит списки: организованные сообщества; сообщества, в которых состоит.</w:t>
      </w:r>
    </w:p>
    <w:p w:rsidR="004C4266" w:rsidRPr="004C4266" w:rsidRDefault="004C4266" w:rsidP="004C4266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4C4266" w:rsidRPr="004C4266" w:rsidRDefault="004C4266" w:rsidP="004C4266">
      <w:pPr>
        <w:pStyle w:val="ac"/>
        <w:numPr>
          <w:ilvl w:val="0"/>
          <w:numId w:val="19"/>
        </w:numPr>
      </w:pPr>
      <w:r w:rsidRPr="004C4266">
        <w:t>Требования к функционалу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Любому пользователю (даже неавторизованному) доступна для просмотра вся информация о любом сообществе и о любом событии.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lastRenderedPageBreak/>
        <w:t>Любой пользователь может просмотреть список сообществ с возможностью фильтрации сообществ по городу и множеству тематик.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 xml:space="preserve">Если фильтр пуст, то фильтровать по выбранным первоначальным интересам и по </w:t>
      </w:r>
      <w:r w:rsidR="00D961DD" w:rsidRPr="004C4266">
        <w:t>определённому</w:t>
      </w:r>
      <w:r w:rsidRPr="004C4266">
        <w:t xml:space="preserve"> автоматически городу.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Неавторизованный пользователь имеет возможность авторизоваться через VK.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 xml:space="preserve">Пользователь имеет возможность вступить в сообщество, в котором он </w:t>
      </w:r>
      <w:r w:rsidR="00C77F7D" w:rsidRPr="004C4266">
        <w:t>ещё</w:t>
      </w:r>
      <w:r w:rsidRPr="004C4266">
        <w:t xml:space="preserve"> не состоит.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Пользователь может отписаться от сообщества, если он состоит в нем.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 xml:space="preserve">Участник сообщества может добавиться на любое будущее событие этого сообщества. 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Если событие уже прошло, у пользователя нет такой возможности.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Если пользователь уже добавлен к событию, у него нет такой возможности.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Участник события может удалиться из этого события.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Участник сообщества может прокомментировать любое событие этого сообщества.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Участник сообщества уведомляется о событии при его добавлении в сообщество через Android-уведомления.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Участник события уведомляется о событии за 24 часа до его начала.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Автоматическое определение города пользователя по IP.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Для получения, изменения и добавления информации о сообществах и событиях приложение должно использовать API.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Приложение запрашивает сервер об обновлениях раз в минуту.</w:t>
      </w:r>
    </w:p>
    <w:p w:rsidR="004C4266" w:rsidRPr="004C4266" w:rsidRDefault="004C4266" w:rsidP="004C4266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4C4266" w:rsidRPr="004C4266" w:rsidRDefault="004C4266" w:rsidP="004C4266">
      <w:pPr>
        <w:pStyle w:val="ac"/>
        <w:numPr>
          <w:ilvl w:val="0"/>
          <w:numId w:val="19"/>
        </w:numPr>
      </w:pPr>
      <w:r w:rsidRPr="004C4266">
        <w:t>Требования к интерфейсу: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lastRenderedPageBreak/>
        <w:t>Страница приветствия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Страница приветствия появляется при первом запуске приложения пользователем.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Содержит фразу и картинку на фоне.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Страница содержит две кнопки: войти, продолжить.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 xml:space="preserve">При нажатии на кнопку “войти” </w:t>
      </w:r>
      <w:r w:rsidR="00C77F7D">
        <w:t>появляется</w:t>
      </w:r>
      <w:r w:rsidRPr="004C4266">
        <w:t xml:space="preserve"> подтверждение авторизации через </w:t>
      </w:r>
      <w:r w:rsidR="00C77F7D">
        <w:rPr>
          <w:lang w:val="en-US"/>
        </w:rPr>
        <w:t>VK</w:t>
      </w:r>
      <w:r w:rsidRPr="004C4266">
        <w:t>, после чего переход на страницу выбора интересов пользователя.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При нажатии на кнопку “продолжить” происходит переход на страницу выбора интересов пользователя.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Страница выбора интересов пользователя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 xml:space="preserve">В начале страницы </w:t>
      </w:r>
      <w:r w:rsidR="00C77F7D" w:rsidRPr="004C4266">
        <w:t>надпись:</w:t>
      </w:r>
      <w:r w:rsidRPr="004C4266">
        <w:t xml:space="preserve"> “Выберите три своих увлечения”.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Содержит блоки интересов (один блок - один интерес).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Интересы отсортированы в алфавитном порядке.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Содержит кнопку “Далее”.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Кнопка “Далее” активна, если пользователь выбрал как минимум 1 увлечение.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При нажатии на кнопку “Далее” осуществляется переход на страницу выбора города.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Страница выбора города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В начале страницы расположен элемент для текстового ввода названия города.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Далее расположены блоки городов, подходящих под выборку.</w:t>
      </w:r>
    </w:p>
    <w:p w:rsidR="004C4266" w:rsidRPr="004C4266" w:rsidRDefault="00C77F7D" w:rsidP="004C4266">
      <w:pPr>
        <w:pStyle w:val="ac"/>
        <w:numPr>
          <w:ilvl w:val="2"/>
          <w:numId w:val="19"/>
        </w:numPr>
      </w:pPr>
      <w:r w:rsidRPr="004C4266">
        <w:t>Содержит</w:t>
      </w:r>
      <w:r w:rsidR="004C4266" w:rsidRPr="004C4266">
        <w:t xml:space="preserve"> кнопку “Далее”.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При нажатии на кнопку “Далее” осуществляется переход на страницу фильтра сообществ.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Страница фильтрации сообществ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Содержит блоки отфильтрованных сообществ.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Содержит кнопки: поиск, меню, назад.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lastRenderedPageBreak/>
        <w:t>По нажатию на “поиск” происходит переход на страницу выбора города.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По нажатию на “меню” вылезает меню.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По нажатию на “назад” происходит переход на предыдущую страницу.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Меню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Элементы: войти, настройки, организаторам, о нас, закрыть приложение.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“войти” отображается только, если пользователь не авторизован.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Главное меню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Элементы: мои сообщества, календарь, уведомления.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Страница “мои сообщества”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Содержит блоки сообществ, в которых состоит пользователь.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При нажатии на сообщество происходит переход на страницу сообщества.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 xml:space="preserve">Если пользователь не состоит не в одном сообществе, то высвечивается </w:t>
      </w:r>
      <w:r w:rsidR="00C77F7D" w:rsidRPr="004C4266">
        <w:t>надпись:</w:t>
      </w:r>
      <w:r w:rsidRPr="004C4266">
        <w:t xml:space="preserve"> “Вы </w:t>
      </w:r>
      <w:r w:rsidR="00C77F7D" w:rsidRPr="004C4266">
        <w:t>ещё</w:t>
      </w:r>
      <w:r w:rsidRPr="004C4266">
        <w:t xml:space="preserve"> не состоите ни в одном сообществе. Найдите интересное для вас сообщество.” и кнопка “Искать”.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При нажатии на “искать” происходит переход на страницу фильтрации.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Страница “календарь”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 xml:space="preserve">Содержит блоки </w:t>
      </w:r>
      <w:r w:rsidR="00C77F7D" w:rsidRPr="004C4266">
        <w:t>будущих</w:t>
      </w:r>
      <w:r w:rsidRPr="004C4266">
        <w:t xml:space="preserve"> событий сообществ, в которых состоит пользователь.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События расположены в хронологическом порядке (сверху самые ближайшие) и разделены по дням (пишется день, далее список событий в этот день).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 xml:space="preserve">Если список событий пуст, показывается </w:t>
      </w:r>
      <w:r w:rsidR="00C77F7D" w:rsidRPr="004C4266">
        <w:t>надпись:</w:t>
      </w:r>
      <w:r w:rsidRPr="004C4266">
        <w:t xml:space="preserve"> “</w:t>
      </w:r>
      <w:r w:rsidR="00C77F7D" w:rsidRPr="004C4266">
        <w:t>Ближайших</w:t>
      </w:r>
      <w:r w:rsidRPr="004C4266">
        <w:t xml:space="preserve"> событий в ваших сообществах нет.”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Страница “уведомления”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lastRenderedPageBreak/>
        <w:t>Страница “настройки”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 xml:space="preserve">Содержит </w:t>
      </w:r>
      <w:r w:rsidR="00C77F7D">
        <w:t>выключатель</w:t>
      </w:r>
      <w:r w:rsidRPr="004C4266">
        <w:t xml:space="preserve"> “Включить уведомления”.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Кнопка “мои интересы”, по нажатию на которую открывается страницы выбора интересов пользователя.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Кнопка “Выйти”, если человек авторизован.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Страница “организаторам”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Описана информация о том, как организаторы могут добавлять события.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Страница “о нас”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Информация о сервисе.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Страница сообщества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 xml:space="preserve">Содержит: картинку, название, количество участников, описание, список </w:t>
      </w:r>
      <w:r w:rsidR="00C77F7D" w:rsidRPr="004C4266">
        <w:t>будущих</w:t>
      </w:r>
      <w:bookmarkStart w:id="0" w:name="_GoBack"/>
      <w:bookmarkEnd w:id="0"/>
      <w:r w:rsidRPr="004C4266">
        <w:t xml:space="preserve"> и прошедших событий.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Кнопка “присоединиться”, “назад”.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Для каждого события показывается его название, время и дату начала, количество участников, место проведения.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При нажатии на “присоединиться” происходит добавление участника в сообщество и отправка запроса на сервер.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Кнопка “присоединиться” показывается, если пользователь авторизован.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Если пользователь не авторизован, то показывается кнопка (или ссылка) “Войти в аккаунт”.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При нажатии на кнопку “назад” происходит возврат на предыдущую страницу.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При нажатии на событие происходит переход на страницу события.</w:t>
      </w:r>
    </w:p>
    <w:p w:rsidR="004C4266" w:rsidRPr="004C4266" w:rsidRDefault="004C4266" w:rsidP="004C4266">
      <w:pPr>
        <w:pStyle w:val="ac"/>
        <w:numPr>
          <w:ilvl w:val="1"/>
          <w:numId w:val="19"/>
        </w:numPr>
      </w:pPr>
      <w:r w:rsidRPr="004C4266">
        <w:t>Страница события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Содержит: название, время и дату начала, время и дату конца, место проведения, описание, список участников.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Кнопки “пойти”, “назад”.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lastRenderedPageBreak/>
        <w:t>При нажатии на “пойти” происходит добавление участника к событию и отправка запроса на сервер.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Кнопка “пойти” показывается, если пользователь авторизован.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При нажатии на “назад” происходит переход на предыдущую страницу.</w:t>
      </w:r>
    </w:p>
    <w:p w:rsidR="004C4266" w:rsidRPr="004C4266" w:rsidRDefault="004C4266" w:rsidP="004C4266">
      <w:pPr>
        <w:pStyle w:val="ac"/>
        <w:numPr>
          <w:ilvl w:val="2"/>
          <w:numId w:val="19"/>
        </w:numPr>
      </w:pPr>
      <w:r w:rsidRPr="004C4266">
        <w:t>Если пользователь не авторизован, то показывается кнопка (или ссылка) “Войти в аккаунт”.</w:t>
      </w:r>
    </w:p>
    <w:p w:rsidR="00005087" w:rsidRPr="004C4266" w:rsidRDefault="00005087" w:rsidP="00863969"/>
    <w:sectPr w:rsidR="00005087" w:rsidRPr="004C4266" w:rsidSect="005A0176">
      <w:headerReference w:type="default" r:id="rId8"/>
      <w:pgSz w:w="11906" w:h="16838"/>
      <w:pgMar w:top="1134" w:right="850" w:bottom="851" w:left="1701" w:header="510" w:footer="7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C02" w:rsidRDefault="003B0C02" w:rsidP="005A0176">
      <w:pPr>
        <w:spacing w:after="0" w:line="240" w:lineRule="auto"/>
      </w:pPr>
      <w:r>
        <w:separator/>
      </w:r>
    </w:p>
  </w:endnote>
  <w:endnote w:type="continuationSeparator" w:id="0">
    <w:p w:rsidR="003B0C02" w:rsidRDefault="003B0C02" w:rsidP="005A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C02" w:rsidRDefault="003B0C02" w:rsidP="005A0176">
      <w:pPr>
        <w:spacing w:after="0" w:line="240" w:lineRule="auto"/>
      </w:pPr>
      <w:r>
        <w:separator/>
      </w:r>
    </w:p>
  </w:footnote>
  <w:footnote w:type="continuationSeparator" w:id="0">
    <w:p w:rsidR="003B0C02" w:rsidRDefault="003B0C02" w:rsidP="005A0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489121"/>
      <w:docPartObj>
        <w:docPartGallery w:val="Page Numbers (Top of Page)"/>
        <w:docPartUnique/>
      </w:docPartObj>
    </w:sdtPr>
    <w:sdtEndPr/>
    <w:sdtContent>
      <w:p w:rsidR="00C8110F" w:rsidRDefault="00C8110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7F7D">
          <w:rPr>
            <w:noProof/>
          </w:rPr>
          <w:t>7</w:t>
        </w:r>
        <w:r>
          <w:fldChar w:fldCharType="end"/>
        </w:r>
      </w:p>
    </w:sdtContent>
  </w:sdt>
  <w:p w:rsidR="00C8110F" w:rsidRDefault="00C8110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2A78"/>
    <w:multiLevelType w:val="hybridMultilevel"/>
    <w:tmpl w:val="E9922CAA"/>
    <w:lvl w:ilvl="0" w:tplc="6D886A8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2B79FE"/>
    <w:multiLevelType w:val="multilevel"/>
    <w:tmpl w:val="1C8CA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7669C"/>
    <w:multiLevelType w:val="hybridMultilevel"/>
    <w:tmpl w:val="170807C4"/>
    <w:lvl w:ilvl="0" w:tplc="E7A684A2">
      <w:start w:val="1"/>
      <w:numFmt w:val="bullet"/>
      <w:lvlText w:val="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1301113"/>
    <w:multiLevelType w:val="multilevel"/>
    <w:tmpl w:val="62B64DA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.1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3.1.1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4.1.1.1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5.1.1.1.1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851"/>
      </w:pPr>
      <w:rPr>
        <w:rFonts w:hint="default"/>
      </w:rPr>
    </w:lvl>
  </w:abstractNum>
  <w:abstractNum w:abstractNumId="4" w15:restartNumberingAfterBreak="0">
    <w:nsid w:val="17B658C9"/>
    <w:multiLevelType w:val="multilevel"/>
    <w:tmpl w:val="264EE724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5" w15:restartNumberingAfterBreak="0">
    <w:nsid w:val="20AF1877"/>
    <w:multiLevelType w:val="multilevel"/>
    <w:tmpl w:val="0322B2D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6" w15:restartNumberingAfterBreak="0">
    <w:nsid w:val="248C3F20"/>
    <w:multiLevelType w:val="multilevel"/>
    <w:tmpl w:val="EE2A3F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D1F52"/>
    <w:multiLevelType w:val="multilevel"/>
    <w:tmpl w:val="9FC26D52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8" w15:restartNumberingAfterBreak="0">
    <w:nsid w:val="2652586E"/>
    <w:multiLevelType w:val="multilevel"/>
    <w:tmpl w:val="0322B2D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9" w15:restartNumberingAfterBreak="0">
    <w:nsid w:val="3F33555A"/>
    <w:multiLevelType w:val="hybridMultilevel"/>
    <w:tmpl w:val="A176DC30"/>
    <w:lvl w:ilvl="0" w:tplc="9942022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674264E"/>
    <w:multiLevelType w:val="multilevel"/>
    <w:tmpl w:val="7B28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946FBE"/>
    <w:multiLevelType w:val="multilevel"/>
    <w:tmpl w:val="2EBAF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3110B9"/>
    <w:multiLevelType w:val="multilevel"/>
    <w:tmpl w:val="0322B2D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13" w15:restartNumberingAfterBreak="0">
    <w:nsid w:val="55D04570"/>
    <w:multiLevelType w:val="multilevel"/>
    <w:tmpl w:val="0322B2D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14" w15:restartNumberingAfterBreak="0">
    <w:nsid w:val="55D807B0"/>
    <w:multiLevelType w:val="hybridMultilevel"/>
    <w:tmpl w:val="EC90D00A"/>
    <w:lvl w:ilvl="0" w:tplc="479A635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7297DF7"/>
    <w:multiLevelType w:val="multilevel"/>
    <w:tmpl w:val="754A222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9."/>
      <w:lvlJc w:val="left"/>
      <w:pPr>
        <w:ind w:left="0" w:firstLine="851"/>
      </w:pPr>
      <w:rPr>
        <w:rFonts w:hint="default"/>
      </w:rPr>
    </w:lvl>
  </w:abstractNum>
  <w:abstractNum w:abstractNumId="16" w15:restartNumberingAfterBreak="0">
    <w:nsid w:val="5CA86F55"/>
    <w:multiLevelType w:val="multilevel"/>
    <w:tmpl w:val="AB50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722C3F"/>
    <w:multiLevelType w:val="hybridMultilevel"/>
    <w:tmpl w:val="80CC6F70"/>
    <w:lvl w:ilvl="0" w:tplc="30BCF6E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7CDE1E1F"/>
    <w:multiLevelType w:val="hybridMultilevel"/>
    <w:tmpl w:val="DCFA0CD4"/>
    <w:lvl w:ilvl="0" w:tplc="88720120">
      <w:start w:val="1"/>
      <w:numFmt w:val="decimal"/>
      <w:suff w:val="space"/>
      <w:lvlText w:val="%1."/>
      <w:lvlJc w:val="left"/>
      <w:pPr>
        <w:ind w:left="284" w:firstLine="85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2"/>
  </w:num>
  <w:num w:numId="3">
    <w:abstractNumId w:val="18"/>
  </w:num>
  <w:num w:numId="4">
    <w:abstractNumId w:val="17"/>
  </w:num>
  <w:num w:numId="5">
    <w:abstractNumId w:val="14"/>
  </w:num>
  <w:num w:numId="6">
    <w:abstractNumId w:val="9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1"/>
  </w:num>
  <w:num w:numId="14">
    <w:abstractNumId w:val="15"/>
  </w:num>
  <w:num w:numId="15">
    <w:abstractNumId w:val="16"/>
  </w:num>
  <w:num w:numId="16">
    <w:abstractNumId w:val="10"/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7"/>
  </w:num>
  <w:num w:numId="20">
    <w:abstractNumId w:val="12"/>
  </w:num>
  <w:num w:numId="21">
    <w:abstractNumId w:val="5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38"/>
    <w:rsid w:val="00000131"/>
    <w:rsid w:val="00004AC1"/>
    <w:rsid w:val="00005087"/>
    <w:rsid w:val="00005316"/>
    <w:rsid w:val="00007343"/>
    <w:rsid w:val="00035299"/>
    <w:rsid w:val="00056795"/>
    <w:rsid w:val="000B2B1B"/>
    <w:rsid w:val="000C34E0"/>
    <w:rsid w:val="000C6DA2"/>
    <w:rsid w:val="000D4511"/>
    <w:rsid w:val="00110154"/>
    <w:rsid w:val="001103FF"/>
    <w:rsid w:val="00144492"/>
    <w:rsid w:val="0015519C"/>
    <w:rsid w:val="00155667"/>
    <w:rsid w:val="001F2DD3"/>
    <w:rsid w:val="0020443A"/>
    <w:rsid w:val="00220264"/>
    <w:rsid w:val="00230D05"/>
    <w:rsid w:val="00233D60"/>
    <w:rsid w:val="00254637"/>
    <w:rsid w:val="0028392F"/>
    <w:rsid w:val="002B26C3"/>
    <w:rsid w:val="002B3B98"/>
    <w:rsid w:val="002C17D8"/>
    <w:rsid w:val="002E09C5"/>
    <w:rsid w:val="002E5B4B"/>
    <w:rsid w:val="0032474F"/>
    <w:rsid w:val="0034105C"/>
    <w:rsid w:val="00393C8E"/>
    <w:rsid w:val="003B0C02"/>
    <w:rsid w:val="00406F71"/>
    <w:rsid w:val="00493522"/>
    <w:rsid w:val="004A0638"/>
    <w:rsid w:val="004B7C5B"/>
    <w:rsid w:val="004C4266"/>
    <w:rsid w:val="004E00AA"/>
    <w:rsid w:val="005A0176"/>
    <w:rsid w:val="005F50D3"/>
    <w:rsid w:val="006176B5"/>
    <w:rsid w:val="006748EC"/>
    <w:rsid w:val="006B3763"/>
    <w:rsid w:val="006B4FAF"/>
    <w:rsid w:val="006C433B"/>
    <w:rsid w:val="006D27BD"/>
    <w:rsid w:val="006E44E8"/>
    <w:rsid w:val="007247C2"/>
    <w:rsid w:val="007929B3"/>
    <w:rsid w:val="007B5030"/>
    <w:rsid w:val="007E4560"/>
    <w:rsid w:val="007E46DA"/>
    <w:rsid w:val="00815850"/>
    <w:rsid w:val="00863969"/>
    <w:rsid w:val="008711A9"/>
    <w:rsid w:val="00882A22"/>
    <w:rsid w:val="008870DA"/>
    <w:rsid w:val="008D5324"/>
    <w:rsid w:val="008E24A4"/>
    <w:rsid w:val="008E4158"/>
    <w:rsid w:val="008F21AA"/>
    <w:rsid w:val="0092631E"/>
    <w:rsid w:val="00926B45"/>
    <w:rsid w:val="0099039E"/>
    <w:rsid w:val="009B625D"/>
    <w:rsid w:val="009C246A"/>
    <w:rsid w:val="009F161D"/>
    <w:rsid w:val="009F750D"/>
    <w:rsid w:val="00A009A7"/>
    <w:rsid w:val="00A34270"/>
    <w:rsid w:val="00A97800"/>
    <w:rsid w:val="00AA0140"/>
    <w:rsid w:val="00AA0533"/>
    <w:rsid w:val="00AA4DB8"/>
    <w:rsid w:val="00AC1BD4"/>
    <w:rsid w:val="00AE4EAF"/>
    <w:rsid w:val="00B37A2D"/>
    <w:rsid w:val="00B4032F"/>
    <w:rsid w:val="00B520C7"/>
    <w:rsid w:val="00B54319"/>
    <w:rsid w:val="00B87DCC"/>
    <w:rsid w:val="00B93267"/>
    <w:rsid w:val="00BC2F39"/>
    <w:rsid w:val="00BC7876"/>
    <w:rsid w:val="00BD2847"/>
    <w:rsid w:val="00BE22C6"/>
    <w:rsid w:val="00C05F81"/>
    <w:rsid w:val="00C12F36"/>
    <w:rsid w:val="00C77F7D"/>
    <w:rsid w:val="00C8110F"/>
    <w:rsid w:val="00CB0DFA"/>
    <w:rsid w:val="00CD24A5"/>
    <w:rsid w:val="00CF495C"/>
    <w:rsid w:val="00D23B43"/>
    <w:rsid w:val="00D359ED"/>
    <w:rsid w:val="00D8628E"/>
    <w:rsid w:val="00D961DD"/>
    <w:rsid w:val="00DC5CE3"/>
    <w:rsid w:val="00DD61E1"/>
    <w:rsid w:val="00DF7100"/>
    <w:rsid w:val="00E00AF9"/>
    <w:rsid w:val="00E109BF"/>
    <w:rsid w:val="00E271BC"/>
    <w:rsid w:val="00EC5EE6"/>
    <w:rsid w:val="00EE208E"/>
    <w:rsid w:val="00F0726A"/>
    <w:rsid w:val="00F408F0"/>
    <w:rsid w:val="00F52A3D"/>
    <w:rsid w:val="00F564D2"/>
    <w:rsid w:val="00F654D5"/>
    <w:rsid w:val="00FA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5EA"/>
  <w15:chartTrackingRefBased/>
  <w15:docId w15:val="{E81E7AD0-949B-44D9-A45E-1E67707B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05316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Нумерованый Заголовок 1"/>
    <w:basedOn w:val="a"/>
    <w:next w:val="a"/>
    <w:link w:val="10"/>
    <w:autoRedefine/>
    <w:uiPriority w:val="9"/>
    <w:qFormat/>
    <w:rsid w:val="004C4266"/>
    <w:pPr>
      <w:keepNext/>
      <w:keepLines/>
      <w:numPr>
        <w:numId w:val="14"/>
      </w:numPr>
      <w:spacing w:before="24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aliases w:val="Ненумерованный Заголовок 2"/>
    <w:basedOn w:val="a"/>
    <w:next w:val="a"/>
    <w:link w:val="20"/>
    <w:autoRedefine/>
    <w:uiPriority w:val="9"/>
    <w:unhideWhenUsed/>
    <w:qFormat/>
    <w:rsid w:val="005F50D3"/>
    <w:pPr>
      <w:keepNext/>
      <w:keepLines/>
      <w:spacing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5F5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Нумерованый Заголовок 1 Знак"/>
    <w:basedOn w:val="a0"/>
    <w:link w:val="1"/>
    <w:uiPriority w:val="9"/>
    <w:rsid w:val="004C426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aliases w:val="Ненумерованный Заголовок 2 Знак"/>
    <w:basedOn w:val="a0"/>
    <w:link w:val="2"/>
    <w:uiPriority w:val="9"/>
    <w:rsid w:val="005F50D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34105C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4">
    <w:name w:val="Подзаголовок Знак"/>
    <w:basedOn w:val="a0"/>
    <w:link w:val="a3"/>
    <w:uiPriority w:val="11"/>
    <w:rsid w:val="0034105C"/>
    <w:rPr>
      <w:rFonts w:ascii="Times New Roman" w:eastAsiaTheme="minorEastAsia" w:hAnsi="Times New Roman"/>
      <w:color w:val="000000" w:themeColor="text1"/>
      <w:sz w:val="24"/>
    </w:rPr>
  </w:style>
  <w:style w:type="paragraph" w:styleId="a5">
    <w:name w:val="No Spacing"/>
    <w:basedOn w:val="a"/>
    <w:next w:val="a"/>
    <w:uiPriority w:val="1"/>
    <w:qFormat/>
    <w:rsid w:val="007E46DA"/>
    <w:pPr>
      <w:spacing w:before="360" w:after="360" w:line="240" w:lineRule="auto"/>
      <w:ind w:firstLine="0"/>
    </w:pPr>
  </w:style>
  <w:style w:type="table" w:styleId="a6">
    <w:name w:val="Table Grid"/>
    <w:basedOn w:val="a1"/>
    <w:uiPriority w:val="39"/>
    <w:rsid w:val="004E0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017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0176"/>
    <w:rPr>
      <w:rFonts w:ascii="Times New Roman" w:hAnsi="Times New Roman"/>
      <w:sz w:val="28"/>
    </w:rPr>
  </w:style>
  <w:style w:type="character" w:customStyle="1" w:styleId="ab">
    <w:name w:val="Код"/>
    <w:uiPriority w:val="1"/>
    <w:qFormat/>
    <w:rsid w:val="002B26C3"/>
    <w:rPr>
      <w:rFonts w:ascii="Courier New" w:hAnsi="Courier New"/>
      <w:noProof/>
      <w:spacing w:val="0"/>
      <w:sz w:val="18"/>
      <w:lang w:val="en-US"/>
    </w:rPr>
  </w:style>
  <w:style w:type="paragraph" w:styleId="ac">
    <w:name w:val="List Paragraph"/>
    <w:basedOn w:val="a"/>
    <w:uiPriority w:val="34"/>
    <w:qFormat/>
    <w:rsid w:val="007247C2"/>
    <w:pPr>
      <w:ind w:left="720"/>
    </w:pPr>
  </w:style>
  <w:style w:type="character" w:styleId="ad">
    <w:name w:val="Placeholder Text"/>
    <w:basedOn w:val="a0"/>
    <w:uiPriority w:val="99"/>
    <w:semiHidden/>
    <w:rsid w:val="00406F7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F7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F7100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176B5"/>
    <w:pPr>
      <w:numPr>
        <w:numId w:val="0"/>
      </w:numPr>
      <w:spacing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76B5"/>
    <w:pPr>
      <w:spacing w:after="100"/>
    </w:pPr>
  </w:style>
  <w:style w:type="character" w:styleId="af1">
    <w:name w:val="Hyperlink"/>
    <w:basedOn w:val="a0"/>
    <w:uiPriority w:val="99"/>
    <w:unhideWhenUsed/>
    <w:rsid w:val="006176B5"/>
    <w:rPr>
      <w:color w:val="0563C1" w:themeColor="hyperlink"/>
      <w:u w:val="single"/>
    </w:rPr>
  </w:style>
  <w:style w:type="paragraph" w:styleId="af2">
    <w:name w:val="Title"/>
    <w:basedOn w:val="a"/>
    <w:next w:val="a"/>
    <w:link w:val="af3"/>
    <w:uiPriority w:val="10"/>
    <w:qFormat/>
    <w:rsid w:val="0020443A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20443A"/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5F50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Normal (Web)"/>
    <w:basedOn w:val="a"/>
    <w:uiPriority w:val="99"/>
    <w:semiHidden/>
    <w:unhideWhenUsed/>
    <w:rsid w:val="004C426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1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E95A82D-E243-4AAD-A4ED-78BD7B958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26</TotalTime>
  <Pages>7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>титульный;лист;лабораторная;отчет</cp:keywords>
  <dc:description/>
  <cp:lastModifiedBy>Лев Димов</cp:lastModifiedBy>
  <cp:revision>7</cp:revision>
  <cp:lastPrinted>2015-06-04T20:22:00Z</cp:lastPrinted>
  <dcterms:created xsi:type="dcterms:W3CDTF">2016-02-29T08:12:00Z</dcterms:created>
  <dcterms:modified xsi:type="dcterms:W3CDTF">2016-02-29T09:04:00Z</dcterms:modified>
</cp:coreProperties>
</file>