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673"/>
        <w:gridCol w:w="4672"/>
      </w:tblGrid>
      <w:tr w:rsidR="004E00AA" w:rsidTr="004E00AA">
        <w:tc>
          <w:tcPr>
            <w:tcW w:w="9345" w:type="dxa"/>
            <w:gridSpan w:val="2"/>
          </w:tcPr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:rsidTr="004E00AA">
        <w:trPr>
          <w:trHeight w:val="3725"/>
        </w:trPr>
        <w:tc>
          <w:tcPr>
            <w:tcW w:w="9345" w:type="dxa"/>
            <w:gridSpan w:val="2"/>
          </w:tcPr>
          <w:p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:rsidTr="00926B45">
        <w:trPr>
          <w:trHeight w:val="3583"/>
        </w:trPr>
        <w:tc>
          <w:tcPr>
            <w:tcW w:w="9345" w:type="dxa"/>
            <w:gridSpan w:val="2"/>
          </w:tcPr>
          <w:p w:rsidR="004E00AA" w:rsidRPr="004A0638" w:rsidRDefault="005F50D3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  <w:r w:rsidR="004A0638" w:rsidRPr="004A0638">
              <w:t xml:space="preserve"> </w:t>
            </w:r>
            <w:r w:rsidR="004A0638">
              <w:t>№1</w:t>
            </w:r>
          </w:p>
          <w:p w:rsidR="00BD2847" w:rsidRDefault="005A0176" w:rsidP="00863969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4A0638">
              <w:t>Конструирование ПО</w:t>
            </w:r>
            <w:r w:rsidR="00863969">
              <w:t>»</w:t>
            </w:r>
          </w:p>
        </w:tc>
      </w:tr>
      <w:tr w:rsidR="004E00AA" w:rsidTr="004E00AA">
        <w:tc>
          <w:tcPr>
            <w:tcW w:w="4673" w:type="dxa"/>
          </w:tcPr>
          <w:p w:rsidR="004E00AA" w:rsidRDefault="004E00AA">
            <w:pPr>
              <w:ind w:firstLine="0"/>
            </w:pPr>
            <w:r>
              <w:t>Выполнил:</w:t>
            </w:r>
          </w:p>
          <w:p w:rsidR="004E00AA" w:rsidRDefault="004E00AA" w:rsidP="005F50D3">
            <w:pPr>
              <w:ind w:firstLine="0"/>
            </w:pPr>
            <w:r>
              <w:t>Студент группы</w:t>
            </w:r>
            <w:r w:rsidR="005A0176">
              <w:t xml:space="preserve"> Б0</w:t>
            </w:r>
            <w:r w:rsidR="005F50D3">
              <w:rPr>
                <w:lang w:val="en-US"/>
              </w:rPr>
              <w:t>8</w:t>
            </w:r>
            <w:r w:rsidR="005A0176">
              <w:t>-191-2</w:t>
            </w: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  <w:p w:rsidR="004E00AA" w:rsidRDefault="003C6BFB" w:rsidP="003C6BFB">
            <w:pPr>
              <w:ind w:firstLine="0"/>
              <w:jc w:val="right"/>
            </w:pPr>
            <w:r>
              <w:rPr>
                <w:lang w:val="en-US"/>
              </w:rPr>
              <w:t>Е</w:t>
            </w:r>
            <w:r w:rsidR="004E00AA">
              <w:t xml:space="preserve">. В. </w:t>
            </w:r>
            <w:r>
              <w:t>Городилов</w:t>
            </w:r>
          </w:p>
        </w:tc>
      </w:tr>
      <w:tr w:rsidR="004E00AA" w:rsidTr="00926B45">
        <w:trPr>
          <w:trHeight w:val="2988"/>
        </w:trPr>
        <w:tc>
          <w:tcPr>
            <w:tcW w:w="4673" w:type="dxa"/>
          </w:tcPr>
          <w:p w:rsidR="004E00AA" w:rsidRDefault="004E00AA" w:rsidP="004A0638">
            <w:pPr>
              <w:ind w:firstLine="0"/>
            </w:pP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</w:tc>
      </w:tr>
      <w:tr w:rsidR="004E00AA" w:rsidTr="004E00AA">
        <w:tc>
          <w:tcPr>
            <w:tcW w:w="9345" w:type="dxa"/>
            <w:gridSpan w:val="2"/>
          </w:tcPr>
          <w:p w:rsidR="004E00AA" w:rsidRPr="005F50D3" w:rsidRDefault="004E00AA" w:rsidP="005F50D3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 w:rsidR="005F50D3">
              <w:rPr>
                <w:lang w:val="en-US"/>
              </w:rPr>
              <w:t>6</w:t>
            </w:r>
          </w:p>
        </w:tc>
      </w:tr>
    </w:tbl>
    <w:p w:rsidR="003C6BFB" w:rsidRPr="00C11783" w:rsidRDefault="003C6BFB" w:rsidP="003C6BFB">
      <w:pPr>
        <w:ind w:firstLine="567"/>
        <w:jc w:val="center"/>
        <w:rPr>
          <w:b/>
          <w:sz w:val="24"/>
          <w:szCs w:val="24"/>
        </w:rPr>
      </w:pPr>
      <w:r w:rsidRPr="00C11783">
        <w:rPr>
          <w:b/>
          <w:sz w:val="24"/>
          <w:szCs w:val="24"/>
        </w:rPr>
        <w:lastRenderedPageBreak/>
        <w:t>Требования к приложени</w:t>
      </w:r>
      <w:r w:rsidR="00C11783" w:rsidRPr="00C11783">
        <w:rPr>
          <w:b/>
          <w:sz w:val="24"/>
          <w:szCs w:val="24"/>
        </w:rPr>
        <w:t>ю</w:t>
      </w:r>
    </w:p>
    <w:p w:rsidR="00C11783" w:rsidRPr="0064517B" w:rsidRDefault="00C11783" w:rsidP="0064517B">
      <w:pPr>
        <w:ind w:firstLine="567"/>
        <w:jc w:val="center"/>
        <w:rPr>
          <w:sz w:val="24"/>
          <w:szCs w:val="24"/>
          <w:lang w:val="en-US"/>
        </w:rPr>
      </w:pPr>
      <w:r w:rsidRPr="0064517B">
        <w:rPr>
          <w:sz w:val="24"/>
          <w:szCs w:val="24"/>
        </w:rPr>
        <w:t xml:space="preserve">Система управления программными проектами в </w:t>
      </w:r>
      <w:r w:rsidRPr="0064517B">
        <w:rPr>
          <w:sz w:val="24"/>
          <w:szCs w:val="24"/>
          <w:lang w:val="en-US"/>
        </w:rPr>
        <w:t>IT</w:t>
      </w:r>
      <w:r w:rsidRPr="0064517B">
        <w:rPr>
          <w:sz w:val="24"/>
          <w:szCs w:val="24"/>
        </w:rPr>
        <w:t>-компании</w:t>
      </w:r>
    </w:p>
    <w:p w:rsidR="003C6BFB" w:rsidRPr="0064517B" w:rsidRDefault="0064517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 xml:space="preserve">Описание: </w:t>
      </w:r>
      <w:r w:rsidR="003C6BFB" w:rsidRPr="0064517B">
        <w:rPr>
          <w:sz w:val="24"/>
          <w:szCs w:val="24"/>
          <w:lang w:val="en-US"/>
        </w:rPr>
        <w:t>Web</w:t>
      </w:r>
      <w:r w:rsidR="003C6BFB" w:rsidRPr="0064517B">
        <w:rPr>
          <w:sz w:val="24"/>
          <w:szCs w:val="24"/>
        </w:rPr>
        <w:t>-</w:t>
      </w:r>
      <w:r w:rsidR="00DF1754">
        <w:rPr>
          <w:sz w:val="24"/>
          <w:szCs w:val="24"/>
        </w:rPr>
        <w:t xml:space="preserve">приложение, предназначенное для повышения эффективности работы менеджеров за счет сбора и предоставления в удобном виде всей информации о программных проектах. 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Модели использования:</w:t>
      </w:r>
    </w:p>
    <w:p w:rsidR="003C6BFB" w:rsidRPr="0064517B" w:rsidRDefault="003C6BFB" w:rsidP="003C6BFB">
      <w:pPr>
        <w:ind w:firstLine="567"/>
        <w:jc w:val="center"/>
        <w:rPr>
          <w:b/>
          <w:sz w:val="24"/>
          <w:szCs w:val="24"/>
        </w:rPr>
      </w:pPr>
      <w:r w:rsidRPr="0064517B">
        <w:rPr>
          <w:b/>
          <w:sz w:val="24"/>
          <w:szCs w:val="24"/>
        </w:rPr>
        <w:t>Менеджеры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- имеют возможность выбирать проекты для отслеживания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- просматривать по выбранным проектам краткую и полную информацию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- видеть наличие проблем на проекте и их подробное описание</w:t>
      </w:r>
    </w:p>
    <w:p w:rsidR="003C6BFB" w:rsidRPr="0064517B" w:rsidRDefault="003C6BFB" w:rsidP="003C6BFB">
      <w:pPr>
        <w:spacing w:after="120"/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 xml:space="preserve">- формировать отчеты по проектам и экспортировать в </w:t>
      </w:r>
      <w:r w:rsidRPr="0064517B">
        <w:rPr>
          <w:sz w:val="24"/>
          <w:szCs w:val="24"/>
          <w:lang w:val="en-US"/>
        </w:rPr>
        <w:t>Excel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1. Страница с проектов: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После входа в систему менеджер попадает на страницу с проектами,  которые у него добавлены для отслеживания в данный момент. По каждому проекту менеджер может видеть краткую информацию о потраченном на проект времени, бюджете, а также о наличии проблем на проекте (</w:t>
      </w:r>
      <w:proofErr w:type="gramStart"/>
      <w:r w:rsidRPr="0064517B">
        <w:rPr>
          <w:sz w:val="24"/>
          <w:szCs w:val="24"/>
        </w:rPr>
        <w:t>например</w:t>
      </w:r>
      <w:proofErr w:type="gramEnd"/>
      <w:r w:rsidRPr="0064517B">
        <w:rPr>
          <w:sz w:val="24"/>
          <w:szCs w:val="24"/>
        </w:rPr>
        <w:t xml:space="preserve"> перерасход времени или бюджета)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2. Страница с подробной информацией о проекте: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Со страницы проектов менеджер может перейти на страницу с подробной информацией, кликнув по интересующему его проекту. На данной странице отображается детальная информация о расходе времени и бюджета на проект,  список проданных на проект ролей и людей, выполняющих эти роли.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3. Страница настройки проектов: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На этой странице менеджер может выбрать источники данных для проектов, а также выбрать интересующие его проекты для отслеживания.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4. Страница генерации отчетов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 xml:space="preserve">Здесь менеджер может выбрать интересующую его форму отчета, сгенерировать его и экспортировать в </w:t>
      </w:r>
      <w:r w:rsidRPr="0064517B">
        <w:rPr>
          <w:sz w:val="24"/>
          <w:szCs w:val="24"/>
          <w:lang w:val="en-US"/>
        </w:rPr>
        <w:t>Excel</w:t>
      </w:r>
      <w:r w:rsidRPr="0064517B">
        <w:rPr>
          <w:sz w:val="24"/>
          <w:szCs w:val="24"/>
        </w:rPr>
        <w:t>.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</w:p>
    <w:p w:rsidR="003C6BFB" w:rsidRPr="0064517B" w:rsidRDefault="003C6BFB" w:rsidP="003C6BFB">
      <w:pPr>
        <w:ind w:firstLine="567"/>
        <w:rPr>
          <w:sz w:val="24"/>
          <w:szCs w:val="24"/>
        </w:rPr>
      </w:pPr>
    </w:p>
    <w:p w:rsidR="003C6BFB" w:rsidRPr="0064517B" w:rsidRDefault="003C6BFB" w:rsidP="003C6BFB">
      <w:pPr>
        <w:ind w:firstLine="567"/>
        <w:rPr>
          <w:sz w:val="24"/>
          <w:szCs w:val="24"/>
        </w:rPr>
      </w:pPr>
    </w:p>
    <w:p w:rsidR="003C6BFB" w:rsidRPr="0064517B" w:rsidRDefault="003C6BFB" w:rsidP="003C6BFB">
      <w:pPr>
        <w:ind w:firstLine="567"/>
        <w:rPr>
          <w:sz w:val="24"/>
          <w:szCs w:val="24"/>
        </w:rPr>
      </w:pPr>
    </w:p>
    <w:p w:rsidR="003C6BFB" w:rsidRPr="0064517B" w:rsidRDefault="003C6BFB" w:rsidP="003C6BFB">
      <w:pPr>
        <w:ind w:firstLine="567"/>
        <w:rPr>
          <w:sz w:val="24"/>
          <w:szCs w:val="24"/>
        </w:rPr>
      </w:pPr>
    </w:p>
    <w:p w:rsidR="003C6BFB" w:rsidRPr="0064517B" w:rsidRDefault="003C6BFB" w:rsidP="003C6BFB">
      <w:pPr>
        <w:ind w:firstLine="567"/>
        <w:rPr>
          <w:sz w:val="24"/>
          <w:szCs w:val="24"/>
        </w:rPr>
      </w:pPr>
    </w:p>
    <w:p w:rsidR="003C6BFB" w:rsidRPr="0064517B" w:rsidRDefault="003C6BFB" w:rsidP="003C6BFB">
      <w:pPr>
        <w:ind w:firstLine="567"/>
        <w:rPr>
          <w:sz w:val="24"/>
          <w:szCs w:val="24"/>
        </w:rPr>
      </w:pPr>
    </w:p>
    <w:p w:rsidR="003C6BFB" w:rsidRPr="0064517B" w:rsidRDefault="003C6BFB" w:rsidP="003C6BFB">
      <w:pPr>
        <w:ind w:firstLine="567"/>
        <w:rPr>
          <w:sz w:val="24"/>
          <w:szCs w:val="24"/>
        </w:rPr>
      </w:pPr>
    </w:p>
    <w:p w:rsidR="003C6BFB" w:rsidRPr="0064517B" w:rsidRDefault="003C6BFB" w:rsidP="003C6BFB">
      <w:pPr>
        <w:ind w:firstLine="567"/>
        <w:jc w:val="center"/>
        <w:rPr>
          <w:sz w:val="24"/>
          <w:szCs w:val="24"/>
        </w:rPr>
      </w:pPr>
      <w:r w:rsidRPr="0064517B">
        <w:rPr>
          <w:b/>
          <w:sz w:val="24"/>
          <w:szCs w:val="24"/>
        </w:rPr>
        <w:lastRenderedPageBreak/>
        <w:t>Администраторы (менеджеры, либо разработчики с расширенными правами доступа)</w:t>
      </w:r>
    </w:p>
    <w:p w:rsidR="003C6BFB" w:rsidRPr="0064517B" w:rsidRDefault="003C6BFB" w:rsidP="003C6BFB">
      <w:pPr>
        <w:rPr>
          <w:sz w:val="24"/>
          <w:szCs w:val="24"/>
        </w:rPr>
      </w:pPr>
      <w:r w:rsidRPr="0064517B">
        <w:rPr>
          <w:sz w:val="24"/>
          <w:szCs w:val="24"/>
        </w:rPr>
        <w:t>- возможность добавлять источники данных для проектов</w:t>
      </w:r>
    </w:p>
    <w:p w:rsidR="003C6BFB" w:rsidRPr="0064517B" w:rsidRDefault="003C6BFB" w:rsidP="003C6BFB">
      <w:pPr>
        <w:rPr>
          <w:sz w:val="24"/>
          <w:szCs w:val="24"/>
        </w:rPr>
      </w:pPr>
      <w:r w:rsidRPr="0064517B">
        <w:rPr>
          <w:sz w:val="24"/>
          <w:szCs w:val="24"/>
        </w:rPr>
        <w:t>- настройка проекта (добавление ресурсов и привязка людей к ресурсам)</w:t>
      </w:r>
    </w:p>
    <w:p w:rsidR="003C6BFB" w:rsidRPr="0064517B" w:rsidRDefault="003C6BFB" w:rsidP="003C6BFB">
      <w:pPr>
        <w:rPr>
          <w:sz w:val="24"/>
          <w:szCs w:val="24"/>
        </w:rPr>
      </w:pPr>
      <w:r w:rsidRPr="0064517B">
        <w:rPr>
          <w:sz w:val="24"/>
          <w:szCs w:val="24"/>
        </w:rPr>
        <w:t>- добавление поступившей оплаты по проекту</w:t>
      </w:r>
    </w:p>
    <w:p w:rsidR="003C6BFB" w:rsidRPr="0064517B" w:rsidRDefault="003C6BFB" w:rsidP="003C6BFB">
      <w:pPr>
        <w:rPr>
          <w:sz w:val="24"/>
          <w:szCs w:val="24"/>
        </w:rPr>
      </w:pPr>
      <w:r w:rsidRPr="0064517B">
        <w:rPr>
          <w:sz w:val="24"/>
          <w:szCs w:val="24"/>
        </w:rPr>
        <w:t>- те же самые возможности, что и у менеджеров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1. Страница с настройкой источников данных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Здесь администратор может управлять источниками данных (добавлять, удалять, изменять настройки), из которых будет собираться информация о проектах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2. Страница с настройкой проектов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 xml:space="preserve">На этой странице администратор может настраивать существующие проекты (добавлять роли, привязывать к ролям сотрудников, менять название, бюджет, сроки проекта) </w:t>
      </w:r>
    </w:p>
    <w:p w:rsidR="00005087" w:rsidRPr="0064517B" w:rsidRDefault="00005087" w:rsidP="003C6BFB">
      <w:pPr>
        <w:pStyle w:val="ac"/>
        <w:numPr>
          <w:ilvl w:val="0"/>
          <w:numId w:val="24"/>
        </w:numPr>
        <w:rPr>
          <w:sz w:val="24"/>
          <w:szCs w:val="24"/>
        </w:rPr>
      </w:pPr>
    </w:p>
    <w:sectPr w:rsidR="00005087" w:rsidRPr="0064517B" w:rsidSect="005A0176">
      <w:headerReference w:type="default" r:id="rId8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3C0" w:rsidRDefault="00D603C0" w:rsidP="005A0176">
      <w:pPr>
        <w:spacing w:after="0" w:line="240" w:lineRule="auto"/>
      </w:pPr>
      <w:r>
        <w:separator/>
      </w:r>
    </w:p>
  </w:endnote>
  <w:endnote w:type="continuationSeparator" w:id="0">
    <w:p w:rsidR="00D603C0" w:rsidRDefault="00D603C0" w:rsidP="005A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3C0" w:rsidRDefault="00D603C0" w:rsidP="005A0176">
      <w:pPr>
        <w:spacing w:after="0" w:line="240" w:lineRule="auto"/>
      </w:pPr>
      <w:r>
        <w:separator/>
      </w:r>
    </w:p>
  </w:footnote>
  <w:footnote w:type="continuationSeparator" w:id="0">
    <w:p w:rsidR="00D603C0" w:rsidRDefault="00D603C0" w:rsidP="005A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7489121"/>
      <w:docPartObj>
        <w:docPartGallery w:val="Page Numbers (Top of Page)"/>
        <w:docPartUnique/>
      </w:docPartObj>
    </w:sdtPr>
    <w:sdtContent>
      <w:p w:rsidR="00C8110F" w:rsidRDefault="007F056D">
        <w:pPr>
          <w:pStyle w:val="a7"/>
          <w:jc w:val="right"/>
        </w:pPr>
        <w:r>
          <w:fldChar w:fldCharType="begin"/>
        </w:r>
        <w:r w:rsidR="00C8110F">
          <w:instrText>PAGE   \* MERGEFORMAT</w:instrText>
        </w:r>
        <w:r>
          <w:fldChar w:fldCharType="separate"/>
        </w:r>
        <w:r w:rsidR="00DF1754">
          <w:rPr>
            <w:noProof/>
          </w:rPr>
          <w:t>2</w:t>
        </w:r>
        <w:r>
          <w:fldChar w:fldCharType="end"/>
        </w:r>
      </w:p>
    </w:sdtContent>
  </w:sdt>
  <w:p w:rsidR="00C8110F" w:rsidRDefault="00C8110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2B79FE"/>
    <w:multiLevelType w:val="multilevel"/>
    <w:tmpl w:val="1C8CA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1301113"/>
    <w:multiLevelType w:val="multilevel"/>
    <w:tmpl w:val="62B64DA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4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5">
    <w:nsid w:val="20AF1877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6">
    <w:nsid w:val="248C3F20"/>
    <w:multiLevelType w:val="multilevel"/>
    <w:tmpl w:val="EE2A3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0D1F52"/>
    <w:multiLevelType w:val="multilevel"/>
    <w:tmpl w:val="9FC26D52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8">
    <w:nsid w:val="2652586E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9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674264E"/>
    <w:multiLevelType w:val="multilevel"/>
    <w:tmpl w:val="7B28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46FBE"/>
    <w:multiLevelType w:val="multilevel"/>
    <w:tmpl w:val="2EBAF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3110B9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13">
    <w:nsid w:val="55D04570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14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7297DF7"/>
    <w:multiLevelType w:val="multilevel"/>
    <w:tmpl w:val="754A222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9."/>
      <w:lvlJc w:val="left"/>
      <w:pPr>
        <w:ind w:left="0" w:firstLine="851"/>
      </w:pPr>
      <w:rPr>
        <w:rFonts w:hint="default"/>
      </w:rPr>
    </w:lvl>
  </w:abstractNum>
  <w:abstractNum w:abstractNumId="16">
    <w:nsid w:val="5CA86F55"/>
    <w:multiLevelType w:val="multilevel"/>
    <w:tmpl w:val="AB5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2A2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18"/>
  </w:num>
  <w:num w:numId="5">
    <w:abstractNumId w:val="14"/>
  </w:num>
  <w:num w:numId="6">
    <w:abstractNumId w:val="9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15"/>
  </w:num>
  <w:num w:numId="15">
    <w:abstractNumId w:val="16"/>
  </w:num>
  <w:num w:numId="16">
    <w:abstractNumId w:val="10"/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12"/>
  </w:num>
  <w:num w:numId="21">
    <w:abstractNumId w:val="5"/>
  </w:num>
  <w:num w:numId="22">
    <w:abstractNumId w:val="13"/>
  </w:num>
  <w:num w:numId="23">
    <w:abstractNumId w:val="8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638"/>
    <w:rsid w:val="00000131"/>
    <w:rsid w:val="00004AC1"/>
    <w:rsid w:val="00005087"/>
    <w:rsid w:val="00005316"/>
    <w:rsid w:val="00007343"/>
    <w:rsid w:val="00035299"/>
    <w:rsid w:val="00056795"/>
    <w:rsid w:val="000623C4"/>
    <w:rsid w:val="000B2B1B"/>
    <w:rsid w:val="000C34E0"/>
    <w:rsid w:val="000C6DA2"/>
    <w:rsid w:val="000D2A60"/>
    <w:rsid w:val="000D4511"/>
    <w:rsid w:val="00110154"/>
    <w:rsid w:val="001103FF"/>
    <w:rsid w:val="00144492"/>
    <w:rsid w:val="0015519C"/>
    <w:rsid w:val="00155667"/>
    <w:rsid w:val="001F2DD3"/>
    <w:rsid w:val="0020443A"/>
    <w:rsid w:val="00220264"/>
    <w:rsid w:val="00230D05"/>
    <w:rsid w:val="00233D60"/>
    <w:rsid w:val="00254637"/>
    <w:rsid w:val="0028392F"/>
    <w:rsid w:val="002B26C3"/>
    <w:rsid w:val="002B3B98"/>
    <w:rsid w:val="002C17D8"/>
    <w:rsid w:val="002E09C5"/>
    <w:rsid w:val="002E5B4B"/>
    <w:rsid w:val="0032474F"/>
    <w:rsid w:val="00326E2F"/>
    <w:rsid w:val="0034105C"/>
    <w:rsid w:val="00393C8E"/>
    <w:rsid w:val="003B0C02"/>
    <w:rsid w:val="003C6BFB"/>
    <w:rsid w:val="00406F71"/>
    <w:rsid w:val="00493522"/>
    <w:rsid w:val="004A0638"/>
    <w:rsid w:val="004B7C5B"/>
    <w:rsid w:val="004C4266"/>
    <w:rsid w:val="004E00AA"/>
    <w:rsid w:val="005A0176"/>
    <w:rsid w:val="005F50D3"/>
    <w:rsid w:val="006176B5"/>
    <w:rsid w:val="0064517B"/>
    <w:rsid w:val="006748EC"/>
    <w:rsid w:val="006B3763"/>
    <w:rsid w:val="006B4FAF"/>
    <w:rsid w:val="006C433B"/>
    <w:rsid w:val="006D27BD"/>
    <w:rsid w:val="006E44E8"/>
    <w:rsid w:val="007247C2"/>
    <w:rsid w:val="00776CE0"/>
    <w:rsid w:val="007929B3"/>
    <w:rsid w:val="007B5030"/>
    <w:rsid w:val="007E224B"/>
    <w:rsid w:val="007E4560"/>
    <w:rsid w:val="007E46DA"/>
    <w:rsid w:val="007F056D"/>
    <w:rsid w:val="00815850"/>
    <w:rsid w:val="00863969"/>
    <w:rsid w:val="008711A9"/>
    <w:rsid w:val="00882A22"/>
    <w:rsid w:val="008870DA"/>
    <w:rsid w:val="008D5324"/>
    <w:rsid w:val="008E24A4"/>
    <w:rsid w:val="008E4158"/>
    <w:rsid w:val="008F21AA"/>
    <w:rsid w:val="0092631E"/>
    <w:rsid w:val="00926B45"/>
    <w:rsid w:val="0099039E"/>
    <w:rsid w:val="009B625D"/>
    <w:rsid w:val="009C246A"/>
    <w:rsid w:val="009F161D"/>
    <w:rsid w:val="009F750D"/>
    <w:rsid w:val="00A009A7"/>
    <w:rsid w:val="00A34270"/>
    <w:rsid w:val="00A97800"/>
    <w:rsid w:val="00AA0140"/>
    <w:rsid w:val="00AA0533"/>
    <w:rsid w:val="00AA4DB8"/>
    <w:rsid w:val="00AC1BD4"/>
    <w:rsid w:val="00AE4EAF"/>
    <w:rsid w:val="00B37A2D"/>
    <w:rsid w:val="00B4032F"/>
    <w:rsid w:val="00B520C7"/>
    <w:rsid w:val="00B54319"/>
    <w:rsid w:val="00B87DCC"/>
    <w:rsid w:val="00B93267"/>
    <w:rsid w:val="00BC2F39"/>
    <w:rsid w:val="00BC7876"/>
    <w:rsid w:val="00BD2847"/>
    <w:rsid w:val="00BE22C6"/>
    <w:rsid w:val="00C05F81"/>
    <w:rsid w:val="00C11783"/>
    <w:rsid w:val="00C12F36"/>
    <w:rsid w:val="00C77F7D"/>
    <w:rsid w:val="00C8110F"/>
    <w:rsid w:val="00C812E6"/>
    <w:rsid w:val="00CB0DFA"/>
    <w:rsid w:val="00CD24A5"/>
    <w:rsid w:val="00CF495C"/>
    <w:rsid w:val="00D23B43"/>
    <w:rsid w:val="00D359ED"/>
    <w:rsid w:val="00D603C0"/>
    <w:rsid w:val="00D8628E"/>
    <w:rsid w:val="00D961DD"/>
    <w:rsid w:val="00DC5CE3"/>
    <w:rsid w:val="00DD61E1"/>
    <w:rsid w:val="00DF1754"/>
    <w:rsid w:val="00DF7100"/>
    <w:rsid w:val="00E00AF9"/>
    <w:rsid w:val="00E109BF"/>
    <w:rsid w:val="00E271BC"/>
    <w:rsid w:val="00EC5EE6"/>
    <w:rsid w:val="00EE208E"/>
    <w:rsid w:val="00F0726A"/>
    <w:rsid w:val="00F408F0"/>
    <w:rsid w:val="00F52A3D"/>
    <w:rsid w:val="00F564D2"/>
    <w:rsid w:val="00F654D5"/>
    <w:rsid w:val="00FA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Нумерованый Заголовок 1"/>
    <w:basedOn w:val="a"/>
    <w:next w:val="a"/>
    <w:link w:val="10"/>
    <w:autoRedefine/>
    <w:uiPriority w:val="9"/>
    <w:qFormat/>
    <w:rsid w:val="004C4266"/>
    <w:pPr>
      <w:keepNext/>
      <w:keepLines/>
      <w:numPr>
        <w:numId w:val="14"/>
      </w:numPr>
      <w:spacing w:before="24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Ненумерованный Заголовок 2"/>
    <w:basedOn w:val="a"/>
    <w:next w:val="a"/>
    <w:link w:val="20"/>
    <w:autoRedefine/>
    <w:uiPriority w:val="9"/>
    <w:unhideWhenUsed/>
    <w:qFormat/>
    <w:rsid w:val="005F50D3"/>
    <w:pPr>
      <w:keepNext/>
      <w:keepLines/>
      <w:spacing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5F5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умерованый Заголовок 1 Знак"/>
    <w:basedOn w:val="a0"/>
    <w:link w:val="1"/>
    <w:uiPriority w:val="9"/>
    <w:rsid w:val="004C426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aliases w:val="Ненумерованный Заголовок 2 Знак"/>
    <w:basedOn w:val="a0"/>
    <w:link w:val="2"/>
    <w:uiPriority w:val="9"/>
    <w:rsid w:val="005F50D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Название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5F5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4C426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0A4167A-B450-4584-B31E-91F342DC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445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Jarith</cp:lastModifiedBy>
  <cp:revision>14</cp:revision>
  <cp:lastPrinted>2015-06-04T20:22:00Z</cp:lastPrinted>
  <dcterms:created xsi:type="dcterms:W3CDTF">2016-02-29T08:12:00Z</dcterms:created>
  <dcterms:modified xsi:type="dcterms:W3CDTF">2016-04-22T05:58:00Z</dcterms:modified>
</cp:coreProperties>
</file>